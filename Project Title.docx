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4D9D" w14:textId="683B6053" w:rsidR="00EF36A5" w:rsidRPr="00AB4981" w:rsidRDefault="00F118B6" w:rsidP="00AB4981">
      <w:pPr>
        <w:pStyle w:val="Title"/>
      </w:pPr>
      <w:r>
        <w:t>[pet shop management system</w:t>
      </w:r>
      <w:r w:rsidR="00754ABC">
        <w:t>]</w:t>
      </w:r>
    </w:p>
    <w:p w14:paraId="52DA0D1C" w14:textId="348E8024" w:rsidR="00EF36A5" w:rsidRPr="00E1251D" w:rsidRDefault="00EF36A5" w:rsidP="00E1251D">
      <w:pPr>
        <w:pStyle w:val="Details"/>
        <w:spacing w:line="360" w:lineRule="auto"/>
        <w:rPr>
          <w:bCs/>
          <w:sz w:val="24"/>
          <w:szCs w:val="24"/>
        </w:rPr>
      </w:pPr>
      <w:r w:rsidRPr="00E1251D">
        <w:rPr>
          <w:bCs/>
          <w:sz w:val="24"/>
          <w:szCs w:val="24"/>
        </w:rPr>
        <w:t xml:space="preserve">Date: </w:t>
      </w:r>
      <w:r w:rsidR="00F118B6" w:rsidRPr="00E1251D">
        <w:rPr>
          <w:bCs/>
          <w:sz w:val="24"/>
          <w:szCs w:val="24"/>
        </w:rPr>
        <w:t>[4-2-2019]</w:t>
      </w:r>
    </w:p>
    <w:p w14:paraId="35B1004B" w14:textId="6E23086C" w:rsidR="00EF36A5" w:rsidRPr="00E1251D" w:rsidRDefault="00754ABC" w:rsidP="00E1251D">
      <w:pPr>
        <w:pStyle w:val="Details"/>
        <w:spacing w:line="360" w:lineRule="auto"/>
        <w:rPr>
          <w:bCs/>
          <w:sz w:val="24"/>
          <w:szCs w:val="24"/>
        </w:rPr>
      </w:pPr>
      <w:r w:rsidRPr="00E1251D">
        <w:rPr>
          <w:bCs/>
          <w:sz w:val="24"/>
          <w:szCs w:val="24"/>
        </w:rPr>
        <w:t>Guide</w:t>
      </w:r>
      <w:r w:rsidR="00EF36A5" w:rsidRPr="00E1251D">
        <w:rPr>
          <w:bCs/>
          <w:sz w:val="24"/>
          <w:szCs w:val="24"/>
        </w:rPr>
        <w:t xml:space="preserve">: </w:t>
      </w:r>
      <w:r w:rsidR="00AE54A7" w:rsidRPr="00E1251D">
        <w:rPr>
          <w:bCs/>
          <w:sz w:val="24"/>
          <w:szCs w:val="24"/>
        </w:rPr>
        <w:t>[</w:t>
      </w:r>
      <w:r w:rsidR="00F118B6" w:rsidRPr="00E1251D">
        <w:rPr>
          <w:bCs/>
          <w:sz w:val="24"/>
          <w:szCs w:val="24"/>
        </w:rPr>
        <w:t>Grace Joseph</w:t>
      </w:r>
      <w:r w:rsidR="00AE54A7" w:rsidRPr="00E1251D">
        <w:rPr>
          <w:bCs/>
          <w:sz w:val="24"/>
          <w:szCs w:val="24"/>
        </w:rPr>
        <w:t>]</w:t>
      </w:r>
    </w:p>
    <w:p w14:paraId="10C3D4FD" w14:textId="43CEB491" w:rsidR="00A57CE9" w:rsidRPr="00E1251D" w:rsidRDefault="00A57CE9" w:rsidP="00E1251D">
      <w:pPr>
        <w:pStyle w:val="Details"/>
        <w:spacing w:line="360" w:lineRule="auto"/>
        <w:rPr>
          <w:bCs/>
          <w:sz w:val="24"/>
          <w:szCs w:val="24"/>
        </w:rPr>
      </w:pPr>
    </w:p>
    <w:p w14:paraId="6BF20387" w14:textId="3E7E3E9D" w:rsidR="00A57CE9" w:rsidRPr="00E1251D" w:rsidRDefault="00A57CE9" w:rsidP="00E1251D">
      <w:pPr>
        <w:pStyle w:val="Details"/>
        <w:spacing w:line="360" w:lineRule="auto"/>
        <w:rPr>
          <w:bCs/>
          <w:sz w:val="24"/>
          <w:szCs w:val="24"/>
        </w:rPr>
      </w:pPr>
    </w:p>
    <w:p w14:paraId="0C34EE85" w14:textId="4C548A9A" w:rsidR="00A57CE9" w:rsidRPr="00876A21" w:rsidRDefault="00A57CE9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>Project Overview?</w:t>
      </w:r>
    </w:p>
    <w:p w14:paraId="6256134E" w14:textId="1B2F7D9E" w:rsidR="00A57CE9" w:rsidRPr="00876A21" w:rsidRDefault="00A57CE9" w:rsidP="00E1251D">
      <w:pPr>
        <w:pStyle w:val="Details"/>
        <w:spacing w:line="360" w:lineRule="auto"/>
        <w:rPr>
          <w:bCs/>
          <w:i/>
          <w:szCs w:val="28"/>
        </w:rPr>
      </w:pPr>
    </w:p>
    <w:p w14:paraId="76189B23" w14:textId="177183BF" w:rsidR="00A57CE9" w:rsidRPr="00876A21" w:rsidRDefault="002326C8" w:rsidP="00E1251D">
      <w:pPr>
        <w:pStyle w:val="Details"/>
        <w:spacing w:line="360" w:lineRule="auto"/>
        <w:rPr>
          <w:rFonts w:cs="Times New Roman"/>
          <w:bCs/>
          <w:szCs w:val="28"/>
        </w:rPr>
      </w:pPr>
      <w:r w:rsidRPr="00876A21">
        <w:rPr>
          <w:bCs/>
          <w:szCs w:val="28"/>
        </w:rPr>
        <w:t xml:space="preserve">                        </w:t>
      </w:r>
      <w:r w:rsidRPr="00876A21">
        <w:rPr>
          <w:rFonts w:cs="Times New Roman"/>
          <w:bCs/>
          <w:szCs w:val="28"/>
        </w:rPr>
        <w:t>Pet Shop has opened a shop selling food animals such as dog food and cat food,buy pets,doctor consultation, toys and accessories. Customers currently have to travel to your feed themselves at a  PET SHOP shop or order - order book over the phone</w:t>
      </w:r>
    </w:p>
    <w:p w14:paraId="78D7FB18" w14:textId="77777777" w:rsidR="005B276F" w:rsidRPr="00876A21" w:rsidRDefault="005B276F" w:rsidP="00E1251D">
      <w:pPr>
        <w:pStyle w:val="Details"/>
        <w:spacing w:line="360" w:lineRule="auto"/>
        <w:rPr>
          <w:bCs/>
          <w:szCs w:val="28"/>
        </w:rPr>
      </w:pPr>
    </w:p>
    <w:p w14:paraId="0F265340" w14:textId="6248FD05" w:rsidR="00A57CE9" w:rsidRPr="00876A21" w:rsidRDefault="00A57CE9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 xml:space="preserve">To </w:t>
      </w:r>
      <w:r w:rsidR="00BA5423" w:rsidRPr="00876A21">
        <w:rPr>
          <w:bCs/>
          <w:szCs w:val="28"/>
        </w:rPr>
        <w:t>w</w:t>
      </w:r>
      <w:r w:rsidRPr="00876A21">
        <w:rPr>
          <w:bCs/>
          <w:szCs w:val="28"/>
        </w:rPr>
        <w:t xml:space="preserve">hat </w:t>
      </w:r>
      <w:r w:rsidR="00BA5423" w:rsidRPr="00876A21">
        <w:rPr>
          <w:bCs/>
          <w:szCs w:val="28"/>
        </w:rPr>
        <w:t>e</w:t>
      </w:r>
      <w:r w:rsidRPr="00876A21">
        <w:rPr>
          <w:bCs/>
          <w:szCs w:val="28"/>
        </w:rPr>
        <w:t xml:space="preserve">xtend the </w:t>
      </w:r>
      <w:r w:rsidR="00BA5423" w:rsidRPr="00876A21">
        <w:rPr>
          <w:bCs/>
          <w:szCs w:val="28"/>
        </w:rPr>
        <w:t>s</w:t>
      </w:r>
      <w:r w:rsidRPr="00876A21">
        <w:rPr>
          <w:bCs/>
          <w:szCs w:val="28"/>
        </w:rPr>
        <w:t>ystem is proposed for?</w:t>
      </w:r>
    </w:p>
    <w:p w14:paraId="363AE792" w14:textId="2D9F0EAA" w:rsidR="00825A7F" w:rsidRPr="00876A21" w:rsidRDefault="005B276F" w:rsidP="00E1251D">
      <w:pPr>
        <w:shd w:val="clear" w:color="auto" w:fill="FFFFFF"/>
        <w:spacing w:after="150" w:line="360" w:lineRule="auto"/>
        <w:jc w:val="both"/>
        <w:rPr>
          <w:rFonts w:cs="Times New Roman"/>
          <w:bCs/>
          <w:sz w:val="28"/>
          <w:szCs w:val="28"/>
        </w:rPr>
      </w:pPr>
      <w:r w:rsidRPr="00876A21">
        <w:rPr>
          <w:bCs/>
          <w:sz w:val="28"/>
          <w:szCs w:val="28"/>
        </w:rPr>
        <w:t xml:space="preserve">  </w:t>
      </w:r>
      <w:r w:rsidR="006879AA" w:rsidRPr="00876A21">
        <w:rPr>
          <w:rFonts w:cs="Times New Roman"/>
          <w:bCs/>
          <w:i/>
          <w:sz w:val="28"/>
          <w:szCs w:val="28"/>
        </w:rPr>
        <w:t xml:space="preserve">                 </w:t>
      </w:r>
      <w:r w:rsidR="00825A7F" w:rsidRPr="00876A21">
        <w:rPr>
          <w:rFonts w:cs="Times New Roman"/>
          <w:bCs/>
          <w:i/>
          <w:sz w:val="28"/>
          <w:szCs w:val="28"/>
        </w:rPr>
        <w:t xml:space="preserve">    </w:t>
      </w:r>
      <w:r w:rsidR="00825A7F" w:rsidRPr="00876A21">
        <w:rPr>
          <w:rFonts w:cs="Times New Roman"/>
          <w:bCs/>
          <w:sz w:val="28"/>
          <w:szCs w:val="28"/>
        </w:rPr>
        <w:t xml:space="preserve">The purpose of this system is to automate the existing manual system by the help of computerized equipment and full-fledged computer software, so that their valuable data/information can be stored for a longer period with easy accessing and manipulation of the same. </w:t>
      </w:r>
    </w:p>
    <w:p w14:paraId="3C932ABD" w14:textId="0CCFF13F" w:rsidR="00754ABC" w:rsidRPr="00876A21" w:rsidRDefault="00754ABC" w:rsidP="00E1251D">
      <w:pPr>
        <w:pStyle w:val="Details"/>
        <w:spacing w:line="360" w:lineRule="auto"/>
        <w:rPr>
          <w:bCs/>
          <w:szCs w:val="28"/>
        </w:rPr>
      </w:pPr>
    </w:p>
    <w:p w14:paraId="50203765" w14:textId="47317E31" w:rsidR="00A57CE9" w:rsidRPr="00876A21" w:rsidRDefault="00A57CE9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 xml:space="preserve">Specify the Viewers/Public which is to be involved in the </w:t>
      </w:r>
      <w:r w:rsidR="00BA5423" w:rsidRPr="00876A21">
        <w:rPr>
          <w:bCs/>
          <w:szCs w:val="28"/>
        </w:rPr>
        <w:t>S</w:t>
      </w:r>
      <w:r w:rsidRPr="00876A21">
        <w:rPr>
          <w:bCs/>
          <w:szCs w:val="28"/>
        </w:rPr>
        <w:t>ystem?</w:t>
      </w:r>
    </w:p>
    <w:p w14:paraId="3880D1C0" w14:textId="77777777" w:rsidR="00754ABC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        </w:t>
      </w:r>
    </w:p>
    <w:p w14:paraId="70AC1B84" w14:textId="25A60708" w:rsidR="006879AA" w:rsidRPr="00876A21" w:rsidRDefault="006879AA" w:rsidP="00E1251D">
      <w:pPr>
        <w:pStyle w:val="Details"/>
        <w:spacing w:line="360" w:lineRule="auto"/>
        <w:ind w:left="720"/>
        <w:rPr>
          <w:rFonts w:cs="Times New Roman"/>
          <w:bCs/>
          <w:szCs w:val="28"/>
        </w:rPr>
      </w:pPr>
      <w:r w:rsidRPr="00876A21">
        <w:rPr>
          <w:bCs/>
          <w:szCs w:val="28"/>
        </w:rPr>
        <w:t xml:space="preserve">    </w:t>
      </w:r>
      <w:r w:rsidRPr="00876A21">
        <w:rPr>
          <w:rFonts w:cs="Times New Roman"/>
          <w:bCs/>
          <w:szCs w:val="28"/>
        </w:rPr>
        <w:t>The system can be access any person who want to access this system and also use this system. And the user can also comment about this system.</w:t>
      </w:r>
    </w:p>
    <w:p w14:paraId="15A897C2" w14:textId="77777777" w:rsidR="006879AA" w:rsidRPr="00876A21" w:rsidRDefault="006879AA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                                   </w:t>
      </w:r>
    </w:p>
    <w:p w14:paraId="5B2231FB" w14:textId="77777777" w:rsidR="006879AA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     </w:t>
      </w:r>
    </w:p>
    <w:p w14:paraId="589BE31D" w14:textId="77777777" w:rsidR="006879AA" w:rsidRPr="00876A21" w:rsidRDefault="006879AA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22056C58" w14:textId="49E45BA0" w:rsidR="00754ABC" w:rsidRPr="00876A21" w:rsidRDefault="00754ABC" w:rsidP="00E1251D">
      <w:pPr>
        <w:pStyle w:val="Details"/>
        <w:spacing w:line="360" w:lineRule="auto"/>
        <w:ind w:left="720"/>
        <w:rPr>
          <w:bCs/>
          <w:i/>
          <w:szCs w:val="28"/>
        </w:rPr>
      </w:pPr>
      <w:r w:rsidRPr="00876A21">
        <w:rPr>
          <w:bCs/>
          <w:szCs w:val="28"/>
        </w:rPr>
        <w:lastRenderedPageBreak/>
        <w:t xml:space="preserve">                  </w:t>
      </w:r>
    </w:p>
    <w:p w14:paraId="4A5EFF25" w14:textId="7F6D9B42" w:rsidR="003D1C47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</w:t>
      </w:r>
    </w:p>
    <w:p w14:paraId="1AF7F341" w14:textId="4463F947" w:rsidR="00754ABC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                                  </w:t>
      </w:r>
    </w:p>
    <w:p w14:paraId="2C16E943" w14:textId="05771464" w:rsidR="00A57CE9" w:rsidRPr="00876A21" w:rsidRDefault="00A57CE9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 xml:space="preserve">List the Modules included in your </w:t>
      </w:r>
      <w:r w:rsidR="002F36F0" w:rsidRPr="00876A21">
        <w:rPr>
          <w:bCs/>
          <w:szCs w:val="28"/>
        </w:rPr>
        <w:t>System?</w:t>
      </w:r>
    </w:p>
    <w:p w14:paraId="2DF838F5" w14:textId="77777777" w:rsidR="00B044FE" w:rsidRPr="00876A21" w:rsidRDefault="00B044FE" w:rsidP="00E1251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bCs/>
          <w:sz w:val="28"/>
          <w:szCs w:val="28"/>
          <w:u w:val="single"/>
        </w:rPr>
      </w:pPr>
      <w:r w:rsidRPr="00876A21">
        <w:rPr>
          <w:bCs/>
          <w:sz w:val="28"/>
          <w:szCs w:val="28"/>
        </w:rPr>
        <w:t>To provides the searching facilities based on the factors such as pets, food,doctors etc.</w:t>
      </w:r>
    </w:p>
    <w:p w14:paraId="1CC7A56C" w14:textId="77777777" w:rsidR="003A0B6C" w:rsidRPr="00876A21" w:rsidRDefault="003A0B6C" w:rsidP="00E1251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bCs/>
          <w:sz w:val="28"/>
          <w:szCs w:val="28"/>
          <w:u w:val="single"/>
        </w:rPr>
      </w:pPr>
      <w:r w:rsidRPr="00876A21">
        <w:rPr>
          <w:rStyle w:val="Strong"/>
          <w:rFonts w:cs="Arial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Client/Pet Owner Registration – </w:t>
      </w:r>
      <w:r w:rsidRPr="00876A21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this module will store the information of the pet owners (name, contact, address</w:t>
      </w:r>
      <w:r w:rsidRPr="00876A21">
        <w:rPr>
          <w:rFonts w:cs="Arial"/>
          <w:bCs/>
          <w:color w:val="555555"/>
          <w:sz w:val="28"/>
          <w:szCs w:val="28"/>
          <w:shd w:val="clear" w:color="auto" w:fill="FFFFFF"/>
        </w:rPr>
        <w:t>)</w:t>
      </w:r>
    </w:p>
    <w:p w14:paraId="030B4049" w14:textId="301CFAD8" w:rsidR="00B044FE" w:rsidRPr="00876A21" w:rsidRDefault="003A0B6C" w:rsidP="00E1251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bCs/>
          <w:color w:val="000000" w:themeColor="text1"/>
          <w:sz w:val="28"/>
          <w:szCs w:val="28"/>
          <w:u w:val="single"/>
        </w:rPr>
      </w:pPr>
      <w:r w:rsidRPr="00876A21">
        <w:rPr>
          <w:rStyle w:val="Strong"/>
          <w:rFonts w:cs="Arial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Pet Registration – </w:t>
      </w:r>
      <w:r w:rsidRPr="00876A21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stores information of pet/animal (animal name, type of animal, breed, etc)</w:t>
      </w:r>
    </w:p>
    <w:p w14:paraId="62D00D3A" w14:textId="5E413253" w:rsidR="003A0B6C" w:rsidRPr="00876A21" w:rsidRDefault="003A0B6C" w:rsidP="00E1251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bCs/>
          <w:color w:val="000000" w:themeColor="text1"/>
          <w:sz w:val="28"/>
          <w:szCs w:val="28"/>
          <w:u w:val="single"/>
        </w:rPr>
      </w:pPr>
      <w:r w:rsidRPr="00876A21">
        <w:rPr>
          <w:rStyle w:val="Strong"/>
          <w:rFonts w:cs="Arial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Appointment Scheduling – </w:t>
      </w:r>
      <w:r w:rsidRPr="00876A21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sets an appointment and schedule of consultation and check-up (date of appointment, message and details)</w:t>
      </w:r>
    </w:p>
    <w:p w14:paraId="063470B3" w14:textId="3FF39125" w:rsidR="003A0B6C" w:rsidRPr="00F86977" w:rsidRDefault="003A0B6C" w:rsidP="00E1251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bCs/>
          <w:color w:val="000000" w:themeColor="text1"/>
          <w:sz w:val="28"/>
          <w:szCs w:val="28"/>
          <w:u w:val="single"/>
        </w:rPr>
      </w:pPr>
      <w:r w:rsidRPr="00876A21">
        <w:rPr>
          <w:rStyle w:val="Strong"/>
          <w:rFonts w:cs="Arial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Payment – </w:t>
      </w:r>
      <w:r w:rsidRPr="00876A21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the module that will generate invoice for the customers and to record the payment as well.</w:t>
      </w:r>
    </w:p>
    <w:p w14:paraId="7E141666" w14:textId="006EB564" w:rsidR="00F86977" w:rsidRPr="00F86977" w:rsidRDefault="00F86977" w:rsidP="00E1251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bCs/>
          <w:color w:val="000000" w:themeColor="text1"/>
          <w:sz w:val="28"/>
          <w:szCs w:val="28"/>
          <w:u w:val="single"/>
        </w:rPr>
      </w:pPr>
      <w:r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Rating of site</w:t>
      </w:r>
    </w:p>
    <w:p w14:paraId="32317DEB" w14:textId="3FA283AD" w:rsidR="00F86977" w:rsidRPr="00876A21" w:rsidRDefault="00F86977" w:rsidP="00E1251D">
      <w:pPr>
        <w:pStyle w:val="ListParagraph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bCs/>
          <w:color w:val="000000" w:themeColor="text1"/>
          <w:sz w:val="28"/>
          <w:szCs w:val="28"/>
          <w:u w:val="single"/>
        </w:rPr>
      </w:pPr>
      <w:r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>Provides questionaire and comments</w:t>
      </w:r>
      <w:bookmarkStart w:id="0" w:name="_GoBack"/>
      <w:bookmarkEnd w:id="0"/>
    </w:p>
    <w:p w14:paraId="4455FDB2" w14:textId="31F26670" w:rsidR="00754ABC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7C6B306A" w14:textId="6F140691" w:rsidR="002F36F0" w:rsidRPr="00876A21" w:rsidRDefault="002F36F0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>Identify the users in your project?</w:t>
      </w:r>
    </w:p>
    <w:p w14:paraId="6E4CEC53" w14:textId="18130B8A" w:rsidR="00754ABC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18D4649A" w14:textId="3D74DC8D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  <w:r w:rsidRPr="00876A21">
        <w:rPr>
          <w:bCs/>
          <w:i/>
          <w:sz w:val="28"/>
          <w:szCs w:val="28"/>
        </w:rPr>
        <w:t xml:space="preserve"> </w:t>
      </w:r>
      <w:r w:rsidR="00592388" w:rsidRPr="00876A21">
        <w:rPr>
          <w:bCs/>
          <w:i/>
          <w:sz w:val="28"/>
          <w:szCs w:val="28"/>
        </w:rPr>
        <w:t xml:space="preserve">            </w:t>
      </w:r>
      <w:r w:rsidRPr="00876A21">
        <w:rPr>
          <w:rFonts w:cs="Times New Roman"/>
          <w:bCs/>
          <w:sz w:val="28"/>
          <w:szCs w:val="28"/>
        </w:rPr>
        <w:t>Admin</w:t>
      </w:r>
    </w:p>
    <w:p w14:paraId="2724265D" w14:textId="0FBFA109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  <w:r w:rsidRPr="00876A21">
        <w:rPr>
          <w:rFonts w:cs="Times New Roman"/>
          <w:bCs/>
          <w:sz w:val="28"/>
          <w:szCs w:val="28"/>
        </w:rPr>
        <w:t xml:space="preserve">    </w:t>
      </w:r>
      <w:r w:rsidR="00E1251D" w:rsidRPr="00876A21">
        <w:rPr>
          <w:rFonts w:cs="Times New Roman"/>
          <w:bCs/>
          <w:sz w:val="28"/>
          <w:szCs w:val="28"/>
        </w:rPr>
        <w:t xml:space="preserve">                </w:t>
      </w:r>
      <w:r w:rsidR="00592388" w:rsidRPr="00876A21">
        <w:rPr>
          <w:rFonts w:cs="Times New Roman"/>
          <w:bCs/>
          <w:sz w:val="28"/>
          <w:szCs w:val="28"/>
        </w:rPr>
        <w:t xml:space="preserve">   </w:t>
      </w:r>
      <w:r w:rsidRPr="00876A21">
        <w:rPr>
          <w:rFonts w:cs="Times New Roman"/>
          <w:bCs/>
          <w:sz w:val="28"/>
          <w:szCs w:val="28"/>
        </w:rPr>
        <w:t xml:space="preserve">Admin can control </w:t>
      </w:r>
      <w:r w:rsidR="00E1251D" w:rsidRPr="00876A21">
        <w:rPr>
          <w:rFonts w:cs="Times New Roman"/>
          <w:bCs/>
          <w:sz w:val="28"/>
          <w:szCs w:val="28"/>
        </w:rPr>
        <w:t xml:space="preserve">the entire system.admin can add </w:t>
      </w:r>
      <w:r w:rsidRPr="00876A21">
        <w:rPr>
          <w:rFonts w:cs="Times New Roman"/>
          <w:bCs/>
          <w:sz w:val="28"/>
          <w:szCs w:val="28"/>
        </w:rPr>
        <w:t>customers,add pet,food entry,add doctor,and also admin can view user,pet and doctor details.delete their profile after which the user will not be able to login to the system as a user.</w:t>
      </w:r>
    </w:p>
    <w:p w14:paraId="30E07D07" w14:textId="77777777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</w:p>
    <w:p w14:paraId="0E5194BE" w14:textId="77777777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</w:p>
    <w:p w14:paraId="7B0DA33C" w14:textId="77777777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</w:p>
    <w:p w14:paraId="03344275" w14:textId="64F41F64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</w:p>
    <w:p w14:paraId="04652383" w14:textId="77777777" w:rsidR="00C737EE" w:rsidRPr="00876A21" w:rsidRDefault="00C737EE" w:rsidP="00E1251D">
      <w:pPr>
        <w:spacing w:line="360" w:lineRule="auto"/>
        <w:rPr>
          <w:rFonts w:cs="Times New Roman"/>
          <w:bCs/>
          <w:sz w:val="28"/>
          <w:szCs w:val="28"/>
        </w:rPr>
      </w:pPr>
    </w:p>
    <w:p w14:paraId="2F2934B5" w14:textId="553C3E70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  <w:r w:rsidRPr="00876A21">
        <w:rPr>
          <w:rFonts w:cs="Times New Roman"/>
          <w:bCs/>
          <w:sz w:val="28"/>
          <w:szCs w:val="28"/>
        </w:rPr>
        <w:t>User</w:t>
      </w:r>
    </w:p>
    <w:p w14:paraId="5AD7E250" w14:textId="7FACDB20" w:rsidR="0055223C" w:rsidRPr="00876A21" w:rsidRDefault="00592388" w:rsidP="00E1251D">
      <w:pPr>
        <w:spacing w:line="360" w:lineRule="auto"/>
        <w:rPr>
          <w:rFonts w:cs="Times New Roman"/>
          <w:bCs/>
          <w:sz w:val="28"/>
          <w:szCs w:val="28"/>
        </w:rPr>
      </w:pPr>
      <w:r w:rsidRPr="00876A21">
        <w:rPr>
          <w:rFonts w:cs="Times New Roman"/>
          <w:bCs/>
          <w:sz w:val="28"/>
          <w:szCs w:val="28"/>
        </w:rPr>
        <w:t xml:space="preserve">                 </w:t>
      </w:r>
      <w:r w:rsidR="0055223C" w:rsidRPr="00876A21">
        <w:rPr>
          <w:rFonts w:cs="Times New Roman"/>
          <w:bCs/>
          <w:sz w:val="28"/>
          <w:szCs w:val="28"/>
        </w:rPr>
        <w:t>In this system user can register,user can view pet details,food details,buying pets,</w:t>
      </w:r>
      <w:r w:rsidR="0055223C" w:rsidRPr="00876A21">
        <w:rPr>
          <w:rFonts w:cs="Arial"/>
          <w:bCs/>
          <w:color w:val="000000" w:themeColor="text1"/>
          <w:sz w:val="28"/>
          <w:szCs w:val="28"/>
          <w:shd w:val="clear" w:color="auto" w:fill="FFFFFF"/>
        </w:rPr>
        <w:t xml:space="preserve"> sets an appointment</w:t>
      </w:r>
      <w:r w:rsidR="0055223C" w:rsidRPr="00876A21">
        <w:rPr>
          <w:rFonts w:cs="Times New Roman"/>
          <w:bCs/>
          <w:sz w:val="28"/>
          <w:szCs w:val="28"/>
        </w:rPr>
        <w:t xml:space="preserve"> etc.</w:t>
      </w:r>
    </w:p>
    <w:p w14:paraId="2711F9BF" w14:textId="77777777" w:rsidR="0055223C" w:rsidRPr="00876A21" w:rsidRDefault="0055223C" w:rsidP="00E1251D">
      <w:pPr>
        <w:spacing w:line="360" w:lineRule="auto"/>
        <w:rPr>
          <w:rFonts w:cs="Times New Roman"/>
          <w:bCs/>
          <w:sz w:val="28"/>
          <w:szCs w:val="28"/>
        </w:rPr>
      </w:pPr>
      <w:r w:rsidRPr="00876A21">
        <w:rPr>
          <w:rFonts w:cs="Times New Roman"/>
          <w:bCs/>
          <w:sz w:val="28"/>
          <w:szCs w:val="28"/>
        </w:rPr>
        <w:t>Doctor</w:t>
      </w:r>
    </w:p>
    <w:p w14:paraId="77A6D054" w14:textId="3A3ED173" w:rsidR="0055223C" w:rsidRPr="00876A21" w:rsidRDefault="00592388" w:rsidP="00E1251D">
      <w:pPr>
        <w:spacing w:line="360" w:lineRule="auto"/>
        <w:rPr>
          <w:rFonts w:cs="Times New Roman"/>
          <w:bCs/>
          <w:sz w:val="28"/>
          <w:szCs w:val="28"/>
        </w:rPr>
      </w:pPr>
      <w:r w:rsidRPr="00876A21">
        <w:rPr>
          <w:rFonts w:cs="Times New Roman"/>
          <w:bCs/>
          <w:sz w:val="28"/>
          <w:szCs w:val="28"/>
        </w:rPr>
        <w:t xml:space="preserve">              </w:t>
      </w:r>
      <w:r w:rsidR="0055223C" w:rsidRPr="00876A21">
        <w:rPr>
          <w:rFonts w:cs="Times New Roman"/>
          <w:bCs/>
          <w:sz w:val="28"/>
          <w:szCs w:val="28"/>
        </w:rPr>
        <w:t>In this system doctor can provide proper treatment,provide details of food and medicine etc.</w:t>
      </w:r>
    </w:p>
    <w:p w14:paraId="12C88FB8" w14:textId="37100672" w:rsidR="00754ABC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4E304CEE" w14:textId="604A58A7" w:rsidR="002F36F0" w:rsidRPr="00876A21" w:rsidRDefault="002F36F0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>Who owns the system?</w:t>
      </w:r>
    </w:p>
    <w:p w14:paraId="34E0315E" w14:textId="77777777" w:rsidR="00DF148E" w:rsidRPr="00876A21" w:rsidRDefault="00DF148E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                                 </w:t>
      </w:r>
    </w:p>
    <w:p w14:paraId="1F37EE2A" w14:textId="7BAE6805" w:rsidR="00DF148E" w:rsidRPr="00876A21" w:rsidRDefault="00DF148E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                 The pet shop management system owns the private owner</w:t>
      </w:r>
      <w:r w:rsidRPr="00876A21">
        <w:rPr>
          <w:bCs/>
          <w:szCs w:val="28"/>
        </w:rPr>
        <w:t xml:space="preserve">. </w:t>
      </w:r>
    </w:p>
    <w:p w14:paraId="15C6230B" w14:textId="459194FC" w:rsidR="00754ABC" w:rsidRPr="00876A21" w:rsidRDefault="00754ABC" w:rsidP="00E1251D">
      <w:pPr>
        <w:pStyle w:val="Details"/>
        <w:spacing w:line="360" w:lineRule="auto"/>
        <w:rPr>
          <w:bCs/>
          <w:szCs w:val="28"/>
        </w:rPr>
      </w:pPr>
    </w:p>
    <w:p w14:paraId="5330FB56" w14:textId="6D3B2453" w:rsidR="002F36F0" w:rsidRPr="00876A21" w:rsidRDefault="002F36F0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>System is related to which firm/industry/organization?</w:t>
      </w:r>
    </w:p>
    <w:p w14:paraId="0AC5768E" w14:textId="2502456E" w:rsidR="00754ABC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szCs w:val="28"/>
        </w:rPr>
        <w:t xml:space="preserve">                              </w:t>
      </w:r>
    </w:p>
    <w:p w14:paraId="7037B18B" w14:textId="7FF775C2" w:rsidR="00C737EE" w:rsidRPr="00876A21" w:rsidRDefault="00C737EE" w:rsidP="00E1251D">
      <w:pPr>
        <w:pStyle w:val="Details"/>
        <w:spacing w:line="360" w:lineRule="auto"/>
        <w:ind w:left="720"/>
        <w:rPr>
          <w:bCs/>
          <w:i/>
          <w:szCs w:val="28"/>
        </w:rPr>
      </w:pPr>
      <w:r w:rsidRPr="00876A21">
        <w:rPr>
          <w:bCs/>
          <w:i/>
          <w:szCs w:val="28"/>
        </w:rPr>
        <w:t xml:space="preserve">     This system is related to a firm such as “puppy pet shop” Pampady, Kottayam.</w:t>
      </w:r>
    </w:p>
    <w:p w14:paraId="23A325AC" w14:textId="77777777" w:rsidR="00C737EE" w:rsidRPr="00876A21" w:rsidRDefault="00C737EE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0F208E04" w14:textId="1EF68C0E" w:rsidR="002F36F0" w:rsidRPr="00876A21" w:rsidRDefault="002F36F0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>Details</w:t>
      </w:r>
      <w:r w:rsidR="00754ABC" w:rsidRPr="00876A21">
        <w:rPr>
          <w:bCs/>
          <w:szCs w:val="28"/>
        </w:rPr>
        <w:t xml:space="preserve"> of person that you have contacted for data collection?</w:t>
      </w:r>
    </w:p>
    <w:p w14:paraId="1922E806" w14:textId="6B2BDA63" w:rsidR="00754ABC" w:rsidRPr="00876A21" w:rsidRDefault="00754ABC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25F51E9E" w14:textId="20D02844" w:rsidR="00754ABC" w:rsidRPr="00876A21" w:rsidRDefault="00C737EE" w:rsidP="00E1251D">
      <w:pPr>
        <w:pStyle w:val="Details"/>
        <w:spacing w:line="360" w:lineRule="auto"/>
        <w:ind w:left="720"/>
        <w:rPr>
          <w:bCs/>
          <w:i/>
          <w:szCs w:val="28"/>
        </w:rPr>
      </w:pPr>
      <w:r w:rsidRPr="00876A21">
        <w:rPr>
          <w:bCs/>
          <w:i/>
          <w:szCs w:val="28"/>
        </w:rPr>
        <w:t>Chikku jacob</w:t>
      </w:r>
    </w:p>
    <w:p w14:paraId="6CA5808F" w14:textId="5CE823AF" w:rsidR="00C737EE" w:rsidRPr="00876A21" w:rsidRDefault="00C737EE" w:rsidP="00E1251D">
      <w:pPr>
        <w:pStyle w:val="Details"/>
        <w:spacing w:line="360" w:lineRule="auto"/>
        <w:ind w:left="720"/>
        <w:rPr>
          <w:bCs/>
          <w:i/>
          <w:szCs w:val="28"/>
        </w:rPr>
      </w:pPr>
      <w:r w:rsidRPr="00876A21">
        <w:rPr>
          <w:bCs/>
          <w:i/>
          <w:szCs w:val="28"/>
        </w:rPr>
        <w:t>Software Developer</w:t>
      </w:r>
    </w:p>
    <w:p w14:paraId="50ADCB89" w14:textId="5444C5AD" w:rsidR="00C737EE" w:rsidRPr="00876A21" w:rsidRDefault="00C737EE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bCs/>
          <w:i/>
          <w:szCs w:val="28"/>
        </w:rPr>
        <w:lastRenderedPageBreak/>
        <w:t>Techno park</w:t>
      </w:r>
    </w:p>
    <w:p w14:paraId="615B0A5F" w14:textId="7D0D62A8" w:rsidR="00AE6A4C" w:rsidRPr="00876A21" w:rsidRDefault="00AE6A4C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058EC271" w14:textId="50C622D2" w:rsidR="00E1251D" w:rsidRPr="00876A21" w:rsidRDefault="00E1251D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5C32ADDA" w14:textId="1F445CB0" w:rsidR="00E1251D" w:rsidRPr="00876A21" w:rsidRDefault="00E1251D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1CA49346" w14:textId="70B294E8" w:rsidR="00E1251D" w:rsidRPr="00876A21" w:rsidRDefault="00E1251D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0E077621" w14:textId="4F4B8E8E" w:rsidR="00E1251D" w:rsidRPr="00876A21" w:rsidRDefault="00E1251D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20A8AAC4" w14:textId="77777777" w:rsidR="00E1251D" w:rsidRPr="00876A21" w:rsidRDefault="00E1251D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55C3403F" w14:textId="4D6CE46E" w:rsidR="00754ABC" w:rsidRPr="00876A21" w:rsidRDefault="00754ABC" w:rsidP="00E1251D">
      <w:pPr>
        <w:pStyle w:val="Details"/>
        <w:numPr>
          <w:ilvl w:val="0"/>
          <w:numId w:val="4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>Questionnaire to</w:t>
      </w:r>
      <w:r w:rsidR="00E6492A" w:rsidRPr="00876A21">
        <w:rPr>
          <w:bCs/>
          <w:szCs w:val="28"/>
        </w:rPr>
        <w:t xml:space="preserve"> collect details about </w:t>
      </w:r>
      <w:r w:rsidR="00F06B9C" w:rsidRPr="00876A21">
        <w:rPr>
          <w:bCs/>
          <w:szCs w:val="28"/>
        </w:rPr>
        <w:t>the project</w:t>
      </w:r>
      <w:r w:rsidRPr="00876A21">
        <w:rPr>
          <w:bCs/>
          <w:szCs w:val="28"/>
        </w:rPr>
        <w:t>? (min 10</w:t>
      </w:r>
      <w:r w:rsidR="00A83459" w:rsidRPr="00876A21">
        <w:rPr>
          <w:bCs/>
          <w:szCs w:val="28"/>
        </w:rPr>
        <w:t xml:space="preserve"> </w:t>
      </w:r>
      <w:r w:rsidRPr="00876A21">
        <w:rPr>
          <w:bCs/>
          <w:szCs w:val="28"/>
        </w:rPr>
        <w:t xml:space="preserve">questions, include descriptive answers, attach additional </w:t>
      </w:r>
      <w:r w:rsidR="00F75C8D" w:rsidRPr="00876A21">
        <w:rPr>
          <w:bCs/>
          <w:szCs w:val="28"/>
        </w:rPr>
        <w:t>docs (</w:t>
      </w:r>
      <w:r w:rsidR="00E6492A" w:rsidRPr="00876A21">
        <w:rPr>
          <w:bCs/>
          <w:szCs w:val="28"/>
        </w:rPr>
        <w:t>e.g. Bill receipts, certificate models)</w:t>
      </w:r>
      <w:r w:rsidRPr="00876A21">
        <w:rPr>
          <w:bCs/>
          <w:szCs w:val="28"/>
        </w:rPr>
        <w:t>, if any?)</w:t>
      </w:r>
    </w:p>
    <w:p w14:paraId="050BE7DE" w14:textId="0667DE46" w:rsidR="00754ABC" w:rsidRPr="00876A21" w:rsidRDefault="00754ABC" w:rsidP="00E1251D">
      <w:pPr>
        <w:pStyle w:val="Details"/>
        <w:spacing w:line="360" w:lineRule="auto"/>
        <w:ind w:left="360"/>
        <w:rPr>
          <w:bCs/>
          <w:szCs w:val="28"/>
        </w:rPr>
      </w:pPr>
    </w:p>
    <w:p w14:paraId="59C6D867" w14:textId="3C68D15E" w:rsidR="00E1251D" w:rsidRPr="00876A21" w:rsidRDefault="00E1251D" w:rsidP="00E1251D">
      <w:pPr>
        <w:pStyle w:val="Details"/>
        <w:spacing w:line="360" w:lineRule="auto"/>
        <w:ind w:left="360"/>
        <w:rPr>
          <w:bCs/>
          <w:szCs w:val="28"/>
        </w:rPr>
      </w:pPr>
    </w:p>
    <w:p w14:paraId="1C34D6D9" w14:textId="77777777" w:rsidR="00E1251D" w:rsidRPr="00876A21" w:rsidRDefault="00E1251D" w:rsidP="00E1251D">
      <w:pPr>
        <w:pStyle w:val="Details"/>
        <w:spacing w:line="360" w:lineRule="auto"/>
        <w:ind w:left="360"/>
        <w:rPr>
          <w:bCs/>
          <w:szCs w:val="28"/>
        </w:rPr>
      </w:pPr>
    </w:p>
    <w:p w14:paraId="47AB1228" w14:textId="7A5583FF" w:rsidR="00D3279A" w:rsidRPr="00876A21" w:rsidRDefault="00D3279A" w:rsidP="00E1251D">
      <w:pPr>
        <w:pStyle w:val="Details"/>
        <w:numPr>
          <w:ilvl w:val="0"/>
          <w:numId w:val="7"/>
        </w:numPr>
        <w:spacing w:line="360" w:lineRule="auto"/>
        <w:rPr>
          <w:bCs/>
          <w:szCs w:val="28"/>
        </w:rPr>
      </w:pPr>
      <w:r w:rsidRPr="00876A21">
        <w:rPr>
          <w:bCs/>
          <w:szCs w:val="28"/>
        </w:rPr>
        <w:t>Which types of pets are available in a petshop shop?</w:t>
      </w:r>
    </w:p>
    <w:p w14:paraId="3DB5CB4B" w14:textId="77777777" w:rsidR="00D3279A" w:rsidRPr="00876A21" w:rsidRDefault="00D3279A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524A64AF" w14:textId="01792751" w:rsidR="00D3279A" w:rsidRPr="00876A21" w:rsidRDefault="00D3279A" w:rsidP="00E1251D">
      <w:pPr>
        <w:pStyle w:val="Details"/>
        <w:spacing w:line="360" w:lineRule="auto"/>
        <w:ind w:left="1440" w:hanging="720"/>
        <w:rPr>
          <w:bCs/>
          <w:szCs w:val="28"/>
        </w:rPr>
      </w:pPr>
      <w:r w:rsidRPr="00876A21">
        <w:rPr>
          <w:bCs/>
          <w:szCs w:val="28"/>
        </w:rPr>
        <w:t xml:space="preserve">In this shop only two types of pets </w:t>
      </w:r>
      <w:r w:rsidR="009E09D7" w:rsidRPr="00876A21">
        <w:rPr>
          <w:bCs/>
          <w:szCs w:val="28"/>
        </w:rPr>
        <w:t>dogs and cats</w:t>
      </w:r>
    </w:p>
    <w:p w14:paraId="17BE9BB3" w14:textId="230187FF" w:rsidR="00E1251D" w:rsidRPr="00876A21" w:rsidRDefault="00E1251D" w:rsidP="00E1251D">
      <w:pPr>
        <w:pStyle w:val="Details"/>
        <w:spacing w:line="360" w:lineRule="auto"/>
        <w:ind w:left="1440" w:hanging="720"/>
        <w:rPr>
          <w:bCs/>
          <w:szCs w:val="28"/>
        </w:rPr>
      </w:pPr>
    </w:p>
    <w:p w14:paraId="0CCAFFE8" w14:textId="77777777" w:rsidR="00E1251D" w:rsidRPr="00876A21" w:rsidRDefault="00E1251D" w:rsidP="00E1251D">
      <w:pPr>
        <w:pStyle w:val="Details"/>
        <w:spacing w:line="360" w:lineRule="auto"/>
        <w:ind w:left="1440" w:hanging="720"/>
        <w:rPr>
          <w:bCs/>
          <w:szCs w:val="28"/>
        </w:rPr>
      </w:pPr>
    </w:p>
    <w:p w14:paraId="5FC2BC75" w14:textId="518DD66D" w:rsidR="009E09D7" w:rsidRPr="00876A21" w:rsidRDefault="009E09D7" w:rsidP="00E1251D">
      <w:pPr>
        <w:pStyle w:val="Details"/>
        <w:numPr>
          <w:ilvl w:val="0"/>
          <w:numId w:val="7"/>
        </w:numPr>
        <w:spacing w:line="360" w:lineRule="auto"/>
        <w:rPr>
          <w:rFonts w:cs="Arial"/>
          <w:bCs/>
          <w:color w:val="222222"/>
          <w:szCs w:val="28"/>
          <w:shd w:val="clear" w:color="auto" w:fill="FFFFFF"/>
        </w:rPr>
      </w:pPr>
      <w:r w:rsidRPr="00876A21">
        <w:rPr>
          <w:rFonts w:cs="Arial"/>
          <w:bCs/>
          <w:color w:val="222222"/>
          <w:szCs w:val="28"/>
          <w:shd w:val="clear" w:color="auto" w:fill="FFFFFF"/>
        </w:rPr>
        <w:t>How do you become a licensed pet sitter?</w:t>
      </w:r>
    </w:p>
    <w:p w14:paraId="29378248" w14:textId="35965622" w:rsidR="009E09D7" w:rsidRPr="00876A21" w:rsidRDefault="009E09D7" w:rsidP="00E1251D">
      <w:pPr>
        <w:pStyle w:val="Details"/>
        <w:spacing w:line="360" w:lineRule="auto"/>
        <w:ind w:left="720"/>
        <w:rPr>
          <w:bCs/>
          <w:szCs w:val="28"/>
        </w:rPr>
      </w:pPr>
      <w:r w:rsidRPr="00876A21">
        <w:rPr>
          <w:rFonts w:cs="Arial"/>
          <w:bCs/>
          <w:color w:val="222222"/>
          <w:szCs w:val="28"/>
          <w:shd w:val="clear" w:color="auto" w:fill="FFFFFF"/>
        </w:rPr>
        <w:t xml:space="preserve">  </w:t>
      </w:r>
    </w:p>
    <w:p w14:paraId="030FC9E7" w14:textId="5F550DE1" w:rsidR="00D3279A" w:rsidRPr="00876A21" w:rsidRDefault="000A6624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  <w:r w:rsidRPr="00876A21">
        <w:rPr>
          <w:bCs/>
          <w:szCs w:val="28"/>
        </w:rPr>
        <w:t xml:space="preserve">     </w:t>
      </w:r>
      <w:r w:rsidR="00E1251D" w:rsidRPr="00876A21">
        <w:rPr>
          <w:bCs/>
          <w:szCs w:val="28"/>
        </w:rPr>
        <w:t xml:space="preserve">  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>The course is self-paced and should be complete within 4-6 weeks. Some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 xml:space="preserve"> pet sitters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> complete the class in as little as a month. To be 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>certified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>, you must complete the NAPPS Pet First Aid course of study and test questions.</w:t>
      </w:r>
    </w:p>
    <w:p w14:paraId="5D024B2D" w14:textId="05846072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4274BAF3" w14:textId="1334C556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6A832B89" w14:textId="452A28EC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7D70ACC3" w14:textId="66A0BC88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3F6DABD0" w14:textId="6D650E72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58E81AFB" w14:textId="5B5FFADB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0C277E13" w14:textId="621C6290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75FE08F9" w14:textId="2DAB306B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1B6D4B5F" w14:textId="4AF12E76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2190527D" w14:textId="38B95549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0F506CE3" w14:textId="62C81895" w:rsidR="00E1251D" w:rsidRPr="00876A21" w:rsidRDefault="00E1251D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</w:p>
    <w:p w14:paraId="08F3175A" w14:textId="15DBDA69" w:rsidR="000A6624" w:rsidRPr="00876A21" w:rsidRDefault="000A6624" w:rsidP="00E1251D">
      <w:pPr>
        <w:pStyle w:val="Details"/>
        <w:numPr>
          <w:ilvl w:val="0"/>
          <w:numId w:val="7"/>
        </w:numPr>
        <w:spacing w:line="360" w:lineRule="auto"/>
        <w:rPr>
          <w:rFonts w:cs="Arial"/>
          <w:bCs/>
          <w:color w:val="222222"/>
          <w:szCs w:val="28"/>
          <w:shd w:val="clear" w:color="auto" w:fill="FFFFFF"/>
        </w:rPr>
      </w:pPr>
      <w:r w:rsidRPr="00876A21">
        <w:rPr>
          <w:rFonts w:cs="Arial"/>
          <w:bCs/>
          <w:color w:val="222222"/>
          <w:szCs w:val="28"/>
          <w:shd w:val="clear" w:color="auto" w:fill="FFFFFF"/>
        </w:rPr>
        <w:t>What is the easiest dog to take care of?</w:t>
      </w:r>
    </w:p>
    <w:p w14:paraId="3018CED7" w14:textId="084FAE35" w:rsidR="000A6624" w:rsidRPr="000A6624" w:rsidRDefault="00E1251D" w:rsidP="00E1251D">
      <w:pPr>
        <w:shd w:val="clear" w:color="auto" w:fill="FFFFFF"/>
        <w:spacing w:after="60" w:line="360" w:lineRule="auto"/>
        <w:ind w:left="72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1.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Bichon Frise. via iStock.com/MilanEXPO. ...</w:t>
      </w:r>
    </w:p>
    <w:p w14:paraId="42C3DEBA" w14:textId="2CBB787B" w:rsidR="000A6624" w:rsidRPr="000A6624" w:rsidRDefault="00E1251D" w:rsidP="00E1251D">
      <w:pPr>
        <w:shd w:val="clear" w:color="auto" w:fill="FFFFFF"/>
        <w:spacing w:after="60" w:line="360" w:lineRule="auto"/>
        <w:ind w:left="72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2.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Bulldog. via iStock.com/apomares. ...</w:t>
      </w:r>
    </w:p>
    <w:p w14:paraId="6F44707E" w14:textId="253171CF" w:rsidR="000A6624" w:rsidRPr="000A6624" w:rsidRDefault="00E1251D" w:rsidP="00E1251D">
      <w:pPr>
        <w:shd w:val="clear" w:color="auto" w:fill="FFFFFF"/>
        <w:spacing w:after="60" w:line="360" w:lineRule="auto"/>
        <w:ind w:left="72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3.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Cavalier King Charles Spaniel. via istock.com/HollyAA. ...</w:t>
      </w:r>
    </w:p>
    <w:p w14:paraId="2F9C7355" w14:textId="7B100A16" w:rsidR="000A6624" w:rsidRPr="000A6624" w:rsidRDefault="00E1251D" w:rsidP="00E1251D">
      <w:pPr>
        <w:shd w:val="clear" w:color="auto" w:fill="FFFFFF"/>
        <w:spacing w:after="60" w:line="360" w:lineRule="auto"/>
        <w:ind w:left="72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4.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Collie. ...</w:t>
      </w:r>
    </w:p>
    <w:p w14:paraId="20014A8A" w14:textId="453F6892" w:rsidR="000A6624" w:rsidRPr="000A6624" w:rsidRDefault="00E1251D" w:rsidP="00E1251D">
      <w:pPr>
        <w:shd w:val="clear" w:color="auto" w:fill="FFFFFF"/>
        <w:spacing w:after="60" w:line="360" w:lineRule="auto"/>
        <w:ind w:left="72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5.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English Toy Spaniel. ...</w:t>
      </w:r>
    </w:p>
    <w:p w14:paraId="6C954E9F" w14:textId="64BC6620" w:rsidR="000A6624" w:rsidRPr="000A6624" w:rsidRDefault="00E1251D" w:rsidP="00E1251D">
      <w:pPr>
        <w:shd w:val="clear" w:color="auto" w:fill="FFFFFF"/>
        <w:spacing w:after="60" w:line="360" w:lineRule="auto"/>
        <w:ind w:left="72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6.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French Bulldog. ...</w:t>
      </w:r>
    </w:p>
    <w:p w14:paraId="36F61655" w14:textId="36D76234" w:rsidR="000A6624" w:rsidRPr="000A6624" w:rsidRDefault="00E1251D" w:rsidP="00E1251D">
      <w:pPr>
        <w:shd w:val="clear" w:color="auto" w:fill="FFFFFF"/>
        <w:spacing w:after="60" w:line="360" w:lineRule="auto"/>
        <w:ind w:left="36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7.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Golden Retriever. ...</w:t>
      </w:r>
    </w:p>
    <w:p w14:paraId="19C39C5D" w14:textId="2F1E4204" w:rsidR="000A6624" w:rsidRPr="000A6624" w:rsidRDefault="00E1251D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      8.</w:t>
      </w:r>
      <w:r w:rsidR="000A6624" w:rsidRPr="000A6624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Great Dane.</w:t>
      </w:r>
    </w:p>
    <w:p w14:paraId="7A83302B" w14:textId="09A7D1B3" w:rsidR="000A6624" w:rsidRPr="00876A21" w:rsidRDefault="000A6624" w:rsidP="00E1251D">
      <w:pPr>
        <w:pStyle w:val="Details"/>
        <w:spacing w:line="360" w:lineRule="auto"/>
        <w:ind w:left="720"/>
        <w:rPr>
          <w:rFonts w:cs="Arial"/>
          <w:bCs/>
          <w:color w:val="222222"/>
          <w:szCs w:val="28"/>
          <w:shd w:val="clear" w:color="auto" w:fill="FFFFFF"/>
        </w:rPr>
      </w:pPr>
      <w:r w:rsidRPr="00876A21">
        <w:rPr>
          <w:bCs/>
          <w:szCs w:val="28"/>
        </w:rPr>
        <w:t>4.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 xml:space="preserve"> 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>How do you keep your pets healthy?</w:t>
      </w:r>
    </w:p>
    <w:p w14:paraId="49B1CD48" w14:textId="77777777" w:rsidR="00A135B1" w:rsidRPr="00A135B1" w:rsidRDefault="00A135B1" w:rsidP="00E1251D">
      <w:pPr>
        <w:numPr>
          <w:ilvl w:val="0"/>
          <w:numId w:val="9"/>
        </w:numPr>
        <w:shd w:val="clear" w:color="auto" w:fill="FFFFFF"/>
        <w:spacing w:before="100" w:beforeAutospacing="1" w:after="60" w:line="360" w:lineRule="auto"/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Keep your pet at a </w:t>
      </w:r>
      <w:hyperlink r:id="rId10" w:tooltip="Your pet's healthy weight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healthy weight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.</w:t>
      </w:r>
    </w:p>
    <w:p w14:paraId="451D0C5C" w14:textId="77777777" w:rsidR="00A135B1" w:rsidRPr="00A135B1" w:rsidRDefault="00A135B1" w:rsidP="00E1251D">
      <w:pPr>
        <w:numPr>
          <w:ilvl w:val="0"/>
          <w:numId w:val="9"/>
        </w:numPr>
        <w:shd w:val="clear" w:color="auto" w:fill="FFFFFF"/>
        <w:spacing w:before="100" w:beforeAutospacing="1" w:after="60" w:line="360" w:lineRule="auto"/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</w:pPr>
      <w:hyperlink r:id="rId11" w:tooltip="Walking with your pet and starting a pet exercise program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Exercise your pet.</w:t>
        </w:r>
      </w:hyperlink>
    </w:p>
    <w:p w14:paraId="06701106" w14:textId="77777777" w:rsidR="00A135B1" w:rsidRPr="00A135B1" w:rsidRDefault="00A135B1" w:rsidP="00E1251D">
      <w:pPr>
        <w:numPr>
          <w:ilvl w:val="0"/>
          <w:numId w:val="9"/>
        </w:numPr>
        <w:shd w:val="clear" w:color="auto" w:fill="FFFFFF"/>
        <w:spacing w:before="100" w:beforeAutospacing="1" w:after="60" w:line="360" w:lineRule="auto"/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Feed your pet a balanced, nutritious diet.</w:t>
      </w:r>
    </w:p>
    <w:p w14:paraId="1449C05D" w14:textId="77777777" w:rsidR="00A135B1" w:rsidRPr="00A135B1" w:rsidRDefault="00A135B1" w:rsidP="00E1251D">
      <w:pPr>
        <w:numPr>
          <w:ilvl w:val="0"/>
          <w:numId w:val="9"/>
        </w:numPr>
        <w:shd w:val="clear" w:color="auto" w:fill="FFFFFF"/>
        <w:spacing w:before="100" w:beforeAutospacing="1" w:after="60" w:line="360" w:lineRule="auto"/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Have your veterinarian </w:t>
      </w:r>
      <w:hyperlink r:id="rId12" w:tooltip="importance of wellness exams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examine your pet at least once a year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 to make sure your pet is healthy and to help detect problems earlier.</w:t>
      </w:r>
    </w:p>
    <w:p w14:paraId="6C657790" w14:textId="77777777" w:rsidR="00A135B1" w:rsidRPr="00A135B1" w:rsidRDefault="00A135B1" w:rsidP="00E1251D">
      <w:pPr>
        <w:numPr>
          <w:ilvl w:val="0"/>
          <w:numId w:val="9"/>
        </w:numPr>
        <w:shd w:val="clear" w:color="auto" w:fill="FFFFFF"/>
        <w:spacing w:before="100" w:beforeAutospacing="1" w:after="60" w:line="360" w:lineRule="auto"/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</w:pPr>
      <w:hyperlink r:id="rId13" w:tooltip="Vaccinate your pet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Vaccinate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 your pet against potentially deadly diseases such as </w:t>
      </w:r>
      <w:hyperlink r:id="rId14" w:tooltip="canine distemper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distemper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, </w:t>
      </w:r>
      <w:hyperlink r:id="rId15" w:tooltip="canine parvovirus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parvo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, </w:t>
      </w:r>
      <w:hyperlink r:id="rId16" w:tooltip="feline panleukopenia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panleukopenia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 and </w:t>
      </w:r>
      <w:hyperlink r:id="rId17" w:tooltip="rabies and your pet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rabies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.</w:t>
      </w:r>
    </w:p>
    <w:p w14:paraId="0BA8CFF8" w14:textId="77777777" w:rsidR="00A135B1" w:rsidRPr="00A135B1" w:rsidRDefault="00A135B1" w:rsidP="00E1251D">
      <w:pPr>
        <w:numPr>
          <w:ilvl w:val="0"/>
          <w:numId w:val="9"/>
        </w:numPr>
        <w:shd w:val="clear" w:color="auto" w:fill="FFFFFF"/>
        <w:spacing w:before="100" w:beforeAutospacing="1" w:after="60" w:line="360" w:lineRule="auto"/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lastRenderedPageBreak/>
        <w:t>Keep your pet free of parasites (</w:t>
      </w:r>
      <w:hyperlink r:id="rId18" w:tooltip="external parasites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fleas and ticks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, </w:t>
      </w:r>
      <w:hyperlink r:id="rId19" w:tooltip="heartworm disease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heartworm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, etc.) – consult your veterinarian for the best product for your pet.</w:t>
      </w:r>
    </w:p>
    <w:p w14:paraId="663F0BEC" w14:textId="77777777" w:rsidR="00A135B1" w:rsidRPr="00A135B1" w:rsidRDefault="00A135B1" w:rsidP="00E1251D">
      <w:pPr>
        <w:numPr>
          <w:ilvl w:val="0"/>
          <w:numId w:val="9"/>
        </w:numPr>
        <w:shd w:val="clear" w:color="auto" w:fill="FFFFFF"/>
        <w:spacing w:before="100" w:beforeAutospacing="1" w:after="60" w:line="360" w:lineRule="auto"/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</w:pPr>
      <w:hyperlink r:id="rId20" w:tooltip="spaying and neutering pets" w:history="1">
        <w:r w:rsidRPr="00876A21">
          <w:rPr>
            <w:rFonts w:eastAsia="Times New Roman" w:cs="Arial"/>
            <w:bCs/>
            <w:color w:val="000000" w:themeColor="text1"/>
            <w:sz w:val="28"/>
            <w:szCs w:val="28"/>
            <w:lang w:val="en-GB" w:eastAsia="en-GB" w:bidi="ml-IN"/>
          </w:rPr>
          <w:t>Spay or neuter</w:t>
        </w:r>
      </w:hyperlink>
      <w:r w:rsidRPr="00876A21">
        <w:rPr>
          <w:rFonts w:eastAsia="Times New Roman" w:cs="Arial"/>
          <w:bCs/>
          <w:color w:val="000000" w:themeColor="text1"/>
          <w:sz w:val="28"/>
          <w:szCs w:val="28"/>
          <w:lang w:val="en-GB" w:eastAsia="en-GB" w:bidi="ml-IN"/>
        </w:rPr>
        <w:t> your pet.</w:t>
      </w:r>
    </w:p>
    <w:p w14:paraId="062475D4" w14:textId="77777777" w:rsidR="00A135B1" w:rsidRPr="00876A21" w:rsidRDefault="00A135B1" w:rsidP="00E1251D">
      <w:pPr>
        <w:pStyle w:val="Details"/>
        <w:spacing w:line="360" w:lineRule="auto"/>
        <w:ind w:left="720"/>
        <w:rPr>
          <w:bCs/>
          <w:color w:val="000000" w:themeColor="text1"/>
          <w:szCs w:val="28"/>
        </w:rPr>
      </w:pPr>
    </w:p>
    <w:p w14:paraId="0FFA5637" w14:textId="77777777" w:rsidR="00D3279A" w:rsidRPr="00876A21" w:rsidRDefault="00D3279A" w:rsidP="00E1251D">
      <w:pPr>
        <w:pStyle w:val="Details"/>
        <w:spacing w:line="360" w:lineRule="auto"/>
        <w:ind w:left="720"/>
        <w:rPr>
          <w:bCs/>
          <w:szCs w:val="28"/>
        </w:rPr>
      </w:pPr>
    </w:p>
    <w:p w14:paraId="0A45BCEE" w14:textId="77777777" w:rsidR="00A135B1" w:rsidRPr="00876A21" w:rsidRDefault="00754ABC" w:rsidP="00E1251D">
      <w:pPr>
        <w:pStyle w:val="Details"/>
        <w:spacing w:line="360" w:lineRule="auto"/>
        <w:ind w:left="360"/>
        <w:rPr>
          <w:bCs/>
          <w:i/>
          <w:szCs w:val="28"/>
        </w:rPr>
      </w:pPr>
      <w:r w:rsidRPr="00876A21">
        <w:rPr>
          <w:bCs/>
          <w:i/>
          <w:szCs w:val="28"/>
        </w:rPr>
        <w:t xml:space="preserve">                       </w:t>
      </w:r>
    </w:p>
    <w:p w14:paraId="405A6F04" w14:textId="1E67284F" w:rsidR="00A135B1" w:rsidRPr="00876A21" w:rsidRDefault="00A135B1" w:rsidP="00E1251D">
      <w:pPr>
        <w:pStyle w:val="Details"/>
        <w:spacing w:line="360" w:lineRule="auto"/>
        <w:rPr>
          <w:bCs/>
          <w:i/>
          <w:szCs w:val="28"/>
        </w:rPr>
      </w:pPr>
    </w:p>
    <w:p w14:paraId="049159AA" w14:textId="77777777" w:rsidR="00A135B1" w:rsidRPr="00876A21" w:rsidRDefault="00A135B1" w:rsidP="00E1251D">
      <w:pPr>
        <w:pStyle w:val="Details"/>
        <w:spacing w:line="360" w:lineRule="auto"/>
        <w:ind w:left="360"/>
        <w:rPr>
          <w:rFonts w:cs="Arial"/>
          <w:bCs/>
          <w:color w:val="222222"/>
          <w:szCs w:val="28"/>
          <w:shd w:val="clear" w:color="auto" w:fill="FFFFFF"/>
        </w:rPr>
      </w:pPr>
      <w:r w:rsidRPr="00876A21">
        <w:rPr>
          <w:bCs/>
          <w:i/>
          <w:szCs w:val="28"/>
        </w:rPr>
        <w:t>5.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 xml:space="preserve"> </w:t>
      </w:r>
      <w:r w:rsidRPr="00876A21">
        <w:rPr>
          <w:rFonts w:cs="Arial"/>
          <w:bCs/>
          <w:color w:val="222222"/>
          <w:szCs w:val="28"/>
          <w:shd w:val="clear" w:color="auto" w:fill="FFFFFF"/>
        </w:rPr>
        <w:t>How do you take care of a cat for beginners?</w:t>
      </w:r>
    </w:p>
    <w:p w14:paraId="2D38970B" w14:textId="77777777" w:rsidR="00A135B1" w:rsidRPr="00876A21" w:rsidRDefault="00A135B1" w:rsidP="00E1251D">
      <w:pPr>
        <w:pStyle w:val="Details"/>
        <w:spacing w:line="360" w:lineRule="auto"/>
        <w:ind w:left="360"/>
        <w:rPr>
          <w:bCs/>
          <w:i/>
          <w:szCs w:val="28"/>
        </w:rPr>
      </w:pPr>
      <w:r w:rsidRPr="00876A21">
        <w:rPr>
          <w:bCs/>
          <w:i/>
          <w:szCs w:val="28"/>
        </w:rPr>
        <w:t xml:space="preserve">      </w:t>
      </w:r>
    </w:p>
    <w:p w14:paraId="5D4ED652" w14:textId="5931FE41" w:rsidR="00A135B1" w:rsidRPr="00876A21" w:rsidRDefault="00A135B1" w:rsidP="00E1251D">
      <w:pPr>
        <w:shd w:val="clear" w:color="auto" w:fill="FFFFFF"/>
        <w:spacing w:after="60" w:line="360" w:lineRule="auto"/>
        <w:ind w:left="36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bCs/>
          <w:i/>
          <w:sz w:val="28"/>
          <w:szCs w:val="28"/>
        </w:rPr>
        <w:t xml:space="preserve">            1.    </w:t>
      </w: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Groom your cat regularly. ...</w:t>
      </w:r>
    </w:p>
    <w:p w14:paraId="4AA23087" w14:textId="7682317E" w:rsidR="00A135B1" w:rsidRPr="00876A21" w:rsidRDefault="00A135B1" w:rsidP="00E1251D">
      <w:pPr>
        <w:shd w:val="clear" w:color="auto" w:fill="FFFFFF"/>
        <w:spacing w:after="60" w:line="360" w:lineRule="auto"/>
        <w:ind w:left="36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    </w:t>
      </w:r>
      <w:r w:rsidR="00E1251D"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</w:t>
      </w: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2.  </w:t>
      </w:r>
      <w:r w:rsidRPr="00A135B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Provide fresh water daily. ...</w:t>
      </w:r>
    </w:p>
    <w:p w14:paraId="52704BB9" w14:textId="7BB1A3F5" w:rsidR="00A135B1" w:rsidRPr="00A135B1" w:rsidRDefault="00A135B1" w:rsidP="00E1251D">
      <w:pPr>
        <w:shd w:val="clear" w:color="auto" w:fill="FFFFFF"/>
        <w:spacing w:after="60" w:line="360" w:lineRule="auto"/>
        <w:ind w:left="36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      </w:t>
      </w:r>
      <w:r w:rsidR="00E1251D"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</w:t>
      </w: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3.   </w:t>
      </w:r>
      <w:r w:rsidRPr="00A135B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Make sure you have enough litter boxes. ...</w:t>
      </w:r>
    </w:p>
    <w:p w14:paraId="3915E754" w14:textId="6DF3F6ED" w:rsidR="00A135B1" w:rsidRPr="00A135B1" w:rsidRDefault="00A135B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            4.    </w:t>
      </w:r>
      <w:r w:rsidRPr="00A135B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Notice if your cat starts urinating outside its litter box. ...</w:t>
      </w:r>
    </w:p>
    <w:p w14:paraId="1858434E" w14:textId="7D1AC712" w:rsidR="00A135B1" w:rsidRPr="00A135B1" w:rsidRDefault="00A135B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            5.   </w:t>
      </w:r>
      <w:r w:rsidRPr="00A135B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Train your cat to use a scratching post. ...</w:t>
      </w:r>
    </w:p>
    <w:p w14:paraId="0D1ACD3F" w14:textId="3D344898" w:rsidR="00A135B1" w:rsidRPr="00876A21" w:rsidRDefault="00A135B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       </w:t>
      </w:r>
      <w:r w:rsidR="00876A21"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</w:t>
      </w: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6.  </w:t>
      </w:r>
      <w:r w:rsidRPr="00A135B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Use a cat carrier in the car.</w:t>
      </w:r>
    </w:p>
    <w:p w14:paraId="58EF738C" w14:textId="7530A3A3" w:rsidR="00A135B1" w:rsidRPr="00876A21" w:rsidRDefault="00A135B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4EB541CD" w14:textId="09C00CCA" w:rsidR="00A135B1" w:rsidRPr="00876A21" w:rsidRDefault="00A135B1" w:rsidP="00E1251D">
      <w:pPr>
        <w:shd w:val="clear" w:color="auto" w:fill="FFFFFF"/>
        <w:spacing w:after="60" w:line="36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    6. </w:t>
      </w:r>
      <w:r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What medicines are safe for dogs?</w:t>
      </w:r>
    </w:p>
    <w:p w14:paraId="228C3E92" w14:textId="1E10E400" w:rsidR="00A135B1" w:rsidRPr="00876A21" w:rsidRDefault="00A135B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Theme="minorEastAsia" w:cs="Arial"/>
          <w:bCs/>
          <w:color w:val="222222"/>
          <w:sz w:val="28"/>
          <w:szCs w:val="28"/>
          <w:shd w:val="clear" w:color="auto" w:fill="FFFFFF"/>
          <w:lang w:val="en-US" w:eastAsia="ja-JP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Pepcid AC (famotidine)</w:t>
      </w:r>
    </w:p>
    <w:p w14:paraId="7949265A" w14:textId="77777777" w:rsidR="00A135B1" w:rsidRPr="00876A21" w:rsidRDefault="00A135B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Tagamet HB (cimetidine) ...</w:t>
      </w:r>
    </w:p>
    <w:p w14:paraId="06513732" w14:textId="77777777" w:rsidR="00A135B1" w:rsidRPr="00876A21" w:rsidRDefault="00A135B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Aspirin. ...</w:t>
      </w:r>
    </w:p>
    <w:p w14:paraId="74BF2D3D" w14:textId="77777777" w:rsidR="00A135B1" w:rsidRPr="00876A21" w:rsidRDefault="00A135B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Artificial tears and other ophthalmic lubricants. ...</w:t>
      </w:r>
    </w:p>
    <w:p w14:paraId="65376037" w14:textId="77777777" w:rsidR="00A135B1" w:rsidRPr="00876A21" w:rsidRDefault="00A135B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Benadryl (diphenhydramine)</w:t>
      </w:r>
    </w:p>
    <w:p w14:paraId="1872FCEB" w14:textId="77777777" w:rsidR="00A135B1" w:rsidRPr="00876A21" w:rsidRDefault="00A135B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Zyrtec (cetirizine)</w:t>
      </w:r>
    </w:p>
    <w:p w14:paraId="0E5D7C2C" w14:textId="77777777" w:rsidR="00A135B1" w:rsidRPr="00876A21" w:rsidRDefault="00A135B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Claritin (loratadine) ...</w:t>
      </w:r>
    </w:p>
    <w:p w14:paraId="492719D9" w14:textId="5B37BADC" w:rsidR="00876A21" w:rsidRPr="00876A21" w:rsidRDefault="00876A21" w:rsidP="00876A21">
      <w:pPr>
        <w:pStyle w:val="ListParagraph"/>
        <w:numPr>
          <w:ilvl w:val="0"/>
          <w:numId w:val="14"/>
        </w:num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Neosporin and antibiotic gels</w:t>
      </w:r>
    </w:p>
    <w:p w14:paraId="10BECE62" w14:textId="0408621E" w:rsidR="00A135B1" w:rsidRPr="00876A21" w:rsidRDefault="00A135B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50A8C45B" w14:textId="7581BE62" w:rsidR="00876A21" w:rsidRPr="00876A21" w:rsidRDefault="00876A2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0D71A1F4" w14:textId="5B5EB3ED" w:rsidR="00876A21" w:rsidRPr="00876A21" w:rsidRDefault="00876A2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5B298455" w14:textId="62C686AC" w:rsidR="00876A21" w:rsidRPr="00876A21" w:rsidRDefault="00876A2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75294D7F" w14:textId="4C8EF93F" w:rsidR="00876A21" w:rsidRPr="00876A21" w:rsidRDefault="00876A2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2E0CEF01" w14:textId="186AAC56" w:rsidR="00876A21" w:rsidRPr="00876A21" w:rsidRDefault="00876A21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7401D4A5" w14:textId="3423403D" w:rsidR="00A135B1" w:rsidRPr="00876A21" w:rsidRDefault="00876A21" w:rsidP="00876A21">
      <w:pPr>
        <w:shd w:val="clear" w:color="auto" w:fill="FFFFFF"/>
        <w:spacing w:after="60" w:line="360" w:lineRule="auto"/>
        <w:ind w:left="360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7.</w:t>
      </w:r>
      <w:r w:rsidR="00A135B1"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What pain meds can cats have?</w:t>
      </w:r>
    </w:p>
    <w:p w14:paraId="58DAA586" w14:textId="359697DF" w:rsidR="00A135B1" w:rsidRPr="00876A21" w:rsidRDefault="00A135B1" w:rsidP="00E1251D">
      <w:pPr>
        <w:pStyle w:val="ListParagraph"/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 xml:space="preserve">   </w:t>
      </w:r>
    </w:p>
    <w:p w14:paraId="112AFF10" w14:textId="3C63071B" w:rsidR="00E1251D" w:rsidRPr="00876A21" w:rsidRDefault="00A135B1" w:rsidP="00876A21">
      <w:pPr>
        <w:pStyle w:val="ListParagraph"/>
        <w:shd w:val="clear" w:color="auto" w:fill="FFFFFF"/>
        <w:spacing w:after="60" w:line="36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Never give your cat an over the counter NSAID as certain ones can be very dangerous. For example, acetaminophen (Tylenol) is toxic and can be fatal in cats. Opioids – Opioids are used for more severe pain. This class of pain-relief medication includes morphine, codeine, fentanyl, buprenorphine, and hydromorphone</w:t>
      </w:r>
    </w:p>
    <w:p w14:paraId="3E146602" w14:textId="77777777" w:rsidR="00876A21" w:rsidRPr="00876A21" w:rsidRDefault="00876A21" w:rsidP="00876A21">
      <w:pPr>
        <w:pStyle w:val="ListParagraph"/>
        <w:shd w:val="clear" w:color="auto" w:fill="FFFFFF"/>
        <w:spacing w:after="60" w:line="360" w:lineRule="auto"/>
        <w:rPr>
          <w:rFonts w:cs="Arial"/>
          <w:bCs/>
          <w:color w:val="222222"/>
          <w:sz w:val="28"/>
          <w:szCs w:val="28"/>
          <w:shd w:val="clear" w:color="auto" w:fill="FFFFFF"/>
        </w:rPr>
      </w:pPr>
    </w:p>
    <w:p w14:paraId="7A287510" w14:textId="1E2A1DE1" w:rsidR="00E1251D" w:rsidRPr="00876A21" w:rsidRDefault="00876A21" w:rsidP="00E1251D">
      <w:pPr>
        <w:pStyle w:val="ListParagraph"/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8</w:t>
      </w:r>
      <w:r w:rsidR="00E1251D"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. What foods are bad for dogs?</w:t>
      </w:r>
    </w:p>
    <w:p w14:paraId="7D1FD255" w14:textId="77777777" w:rsidR="00E1251D" w:rsidRPr="00A135B1" w:rsidRDefault="00E1251D" w:rsidP="00E1251D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6E2AB76E" w14:textId="6FC37AE4" w:rsidR="00E1251D" w:rsidRPr="00876A21" w:rsidRDefault="00754ABC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bCs/>
          <w:i/>
          <w:sz w:val="28"/>
          <w:szCs w:val="28"/>
        </w:rPr>
        <w:t xml:space="preserve"> </w:t>
      </w:r>
      <w:r w:rsidR="00E1251D" w:rsidRPr="00876A21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Anything containing the sweetener Xylitol. ...</w:t>
      </w:r>
    </w:p>
    <w:p w14:paraId="77CBEF12" w14:textId="77777777" w:rsidR="00E1251D" w:rsidRPr="00E1251D" w:rsidRDefault="00E1251D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E1251D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Chocolate, coffee and caffeine. ...</w:t>
      </w:r>
    </w:p>
    <w:p w14:paraId="659F7182" w14:textId="77777777" w:rsidR="00E1251D" w:rsidRPr="00E1251D" w:rsidRDefault="00E1251D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E1251D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Onions, garlic and chives. ...</w:t>
      </w:r>
    </w:p>
    <w:p w14:paraId="30D27EB0" w14:textId="77777777" w:rsidR="00E1251D" w:rsidRPr="00E1251D" w:rsidRDefault="00E1251D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E1251D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Raw/undercooked meat, eggs and bones. ...</w:t>
      </w:r>
    </w:p>
    <w:p w14:paraId="16530673" w14:textId="77777777" w:rsidR="00E1251D" w:rsidRPr="00E1251D" w:rsidRDefault="00E1251D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E1251D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Grapes and raisins. ...</w:t>
      </w:r>
    </w:p>
    <w:p w14:paraId="0A2B1B75" w14:textId="77777777" w:rsidR="00E1251D" w:rsidRPr="00E1251D" w:rsidRDefault="00E1251D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E1251D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Salt and salty snack foods. ...</w:t>
      </w:r>
    </w:p>
    <w:p w14:paraId="32C91B64" w14:textId="77777777" w:rsidR="00E1251D" w:rsidRPr="00E1251D" w:rsidRDefault="00E1251D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E1251D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Nuts. ...</w:t>
      </w:r>
    </w:p>
    <w:p w14:paraId="682C9488" w14:textId="2F9A3458" w:rsidR="00E1251D" w:rsidRPr="00876A21" w:rsidRDefault="00E1251D" w:rsidP="00E1251D">
      <w:pPr>
        <w:numPr>
          <w:ilvl w:val="0"/>
          <w:numId w:val="13"/>
        </w:numPr>
        <w:shd w:val="clear" w:color="auto" w:fill="FFFFFF"/>
        <w:spacing w:after="60" w:line="360" w:lineRule="auto"/>
        <w:ind w:left="0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E1251D"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  <w:t>Alcohol.</w:t>
      </w:r>
    </w:p>
    <w:p w14:paraId="49D6D0BC" w14:textId="5112A20C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52DF99D3" w14:textId="671D09F8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60145286" w14:textId="06AEB9F2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78203587" w14:textId="06B27A3A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0807B20E" w14:textId="2A46724B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6B9B6B5B" w14:textId="4472602B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72E030DA" w14:textId="1DBF163B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46C492CD" w14:textId="7E40933E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0E5DAA63" w14:textId="77777777" w:rsidR="00876A21" w:rsidRPr="00876A21" w:rsidRDefault="00876A21" w:rsidP="00876A21">
      <w:pPr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0F8D56C8" w14:textId="4651243D" w:rsidR="00E1251D" w:rsidRPr="00876A21" w:rsidRDefault="00876A21" w:rsidP="00876A21">
      <w:pPr>
        <w:shd w:val="clear" w:color="auto" w:fill="FFFFFF"/>
        <w:spacing w:after="60" w:line="360" w:lineRule="auto"/>
        <w:ind w:left="360"/>
        <w:rPr>
          <w:rFonts w:cs="Arial"/>
          <w:bCs/>
          <w:color w:val="222222"/>
          <w:sz w:val="28"/>
          <w:szCs w:val="28"/>
          <w:shd w:val="clear" w:color="auto" w:fill="FFFFFF"/>
        </w:rPr>
      </w:pPr>
      <w:r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9.</w:t>
      </w:r>
      <w:r w:rsidR="00E1251D"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What is the best food to feed your cat?</w:t>
      </w:r>
    </w:p>
    <w:p w14:paraId="0E07A5AF" w14:textId="212B93B0" w:rsidR="00E1251D" w:rsidRPr="00876A21" w:rsidRDefault="00E1251D" w:rsidP="00E1251D">
      <w:pPr>
        <w:pStyle w:val="ListParagraph"/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</w:p>
    <w:p w14:paraId="1FCD99CF" w14:textId="6839F4E1" w:rsidR="00E1251D" w:rsidRPr="00876A21" w:rsidRDefault="00E1251D" w:rsidP="00E1251D">
      <w:pPr>
        <w:pStyle w:val="ListParagraph"/>
        <w:shd w:val="clear" w:color="auto" w:fill="FFFFFF"/>
        <w:spacing w:after="60" w:line="360" w:lineRule="auto"/>
        <w:rPr>
          <w:rFonts w:eastAsia="Times New Roman" w:cs="Arial"/>
          <w:bCs/>
          <w:color w:val="222222"/>
          <w:sz w:val="28"/>
          <w:szCs w:val="28"/>
          <w:lang w:val="en-GB" w:eastAsia="en-GB" w:bidi="ml-IN"/>
        </w:rPr>
      </w:pPr>
      <w:r w:rsidRPr="00876A21">
        <w:rPr>
          <w:rFonts w:cs="Arial"/>
          <w:bCs/>
          <w:color w:val="222222"/>
          <w:sz w:val="28"/>
          <w:szCs w:val="28"/>
          <w:shd w:val="clear" w:color="auto" w:fill="FFFFFF"/>
        </w:rPr>
        <w:t>Runner-Up, Best Overall: Rachael Ray Nutrish Natural Dry Cat Food. Rachael Ray's Nutrish Natural Dry Cat food is a high-quality choice for adult cats that want a natural meal without wheat. Flavors include salmon and brown rice or chicken and brown rice.</w:t>
      </w:r>
    </w:p>
    <w:p w14:paraId="688BDC5F" w14:textId="2D8AD167" w:rsidR="00754ABC" w:rsidRPr="00876A21" w:rsidRDefault="00876A21" w:rsidP="00876A21">
      <w:pPr>
        <w:pStyle w:val="Details"/>
        <w:numPr>
          <w:ilvl w:val="0"/>
          <w:numId w:val="4"/>
        </w:numPr>
        <w:rPr>
          <w:rFonts w:cs="Arial"/>
          <w:bCs/>
          <w:color w:val="222222"/>
          <w:szCs w:val="28"/>
          <w:shd w:val="clear" w:color="auto" w:fill="FFFFFF"/>
        </w:rPr>
      </w:pPr>
      <w:r w:rsidRPr="00876A21">
        <w:rPr>
          <w:rFonts w:cs="Arial"/>
          <w:bCs/>
          <w:color w:val="222222"/>
          <w:szCs w:val="28"/>
          <w:shd w:val="clear" w:color="auto" w:fill="FFFFFF"/>
        </w:rPr>
        <w:t>What foods cause pain?</w:t>
      </w:r>
    </w:p>
    <w:p w14:paraId="71F3B59A" w14:textId="41902B05" w:rsidR="00876A21" w:rsidRPr="00876A21" w:rsidRDefault="00876A21" w:rsidP="00876A21">
      <w:pPr>
        <w:pStyle w:val="Details"/>
        <w:ind w:left="720"/>
        <w:rPr>
          <w:rFonts w:cs="Arial"/>
          <w:bCs/>
          <w:color w:val="222222"/>
          <w:szCs w:val="28"/>
          <w:shd w:val="clear" w:color="auto" w:fill="FFFFFF"/>
        </w:rPr>
      </w:pPr>
    </w:p>
    <w:p w14:paraId="52CF270C" w14:textId="7019D518" w:rsidR="00876A21" w:rsidRPr="00876A21" w:rsidRDefault="00876A21" w:rsidP="00876A21">
      <w:pPr>
        <w:pStyle w:val="Details"/>
        <w:ind w:left="720"/>
        <w:rPr>
          <w:rFonts w:cs="Arial"/>
          <w:bCs/>
          <w:color w:val="222222"/>
          <w:szCs w:val="28"/>
          <w:shd w:val="clear" w:color="auto" w:fill="FFFFFF"/>
        </w:rPr>
      </w:pPr>
    </w:p>
    <w:p w14:paraId="2A10DC7A" w14:textId="07906B3E" w:rsidR="00876A21" w:rsidRPr="00876A21" w:rsidRDefault="00876A21" w:rsidP="00876A21">
      <w:pPr>
        <w:pStyle w:val="Details"/>
        <w:spacing w:line="360" w:lineRule="auto"/>
        <w:ind w:left="720"/>
        <w:rPr>
          <w:bCs/>
          <w:i/>
          <w:szCs w:val="28"/>
        </w:rPr>
      </w:pPr>
      <w:r w:rsidRPr="00876A21">
        <w:rPr>
          <w:rFonts w:cs="Arial"/>
          <w:bCs/>
          <w:color w:val="222222"/>
          <w:szCs w:val="28"/>
          <w:shd w:val="clear" w:color="auto" w:fill="FFFFFF"/>
        </w:rPr>
        <w:t>Sugars and refined carbs. High amounts of sugar in your diet result in an increase in AGEs, which can result in inflammation. What you can do: Cut out candies, processed foods, white flour baked goods, and sodas to reduce your arthritis pain</w:t>
      </w:r>
    </w:p>
    <w:p w14:paraId="0BF55AD2" w14:textId="77777777" w:rsidR="00A57CE9" w:rsidRPr="00876A21" w:rsidRDefault="00A57CE9" w:rsidP="00876A21">
      <w:pPr>
        <w:pStyle w:val="Details"/>
        <w:spacing w:line="360" w:lineRule="auto"/>
        <w:rPr>
          <w:bCs/>
          <w:szCs w:val="28"/>
        </w:rPr>
      </w:pPr>
    </w:p>
    <w:p w14:paraId="7755F222" w14:textId="77777777" w:rsidR="00A57CE9" w:rsidRPr="00876A21" w:rsidRDefault="00A57CE9" w:rsidP="00A57CE9">
      <w:pPr>
        <w:pStyle w:val="Details"/>
        <w:rPr>
          <w:bCs/>
          <w:szCs w:val="28"/>
        </w:rPr>
      </w:pPr>
    </w:p>
    <w:p w14:paraId="5355DFBF" w14:textId="20758EBC" w:rsidR="00A57CE9" w:rsidRDefault="00A57CE9" w:rsidP="00A57CE9">
      <w:pPr>
        <w:pStyle w:val="Details"/>
      </w:pPr>
    </w:p>
    <w:p w14:paraId="58F18ECC" w14:textId="77777777" w:rsidR="00A57CE9" w:rsidRDefault="00A57CE9" w:rsidP="00A57CE9">
      <w:pPr>
        <w:pStyle w:val="Details"/>
      </w:pPr>
    </w:p>
    <w:sectPr w:rsidR="00A57CE9" w:rsidSect="00AB4981">
      <w:headerReference w:type="default" r:id="rId21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E356C" w14:textId="77777777" w:rsidR="003B06D5" w:rsidRDefault="003B06D5">
      <w:pPr>
        <w:spacing w:after="0" w:line="240" w:lineRule="auto"/>
      </w:pPr>
      <w:r>
        <w:separator/>
      </w:r>
    </w:p>
  </w:endnote>
  <w:endnote w:type="continuationSeparator" w:id="0">
    <w:p w14:paraId="1F9B1982" w14:textId="77777777" w:rsidR="003B06D5" w:rsidRDefault="003B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3A126" w14:textId="77777777" w:rsidR="003B06D5" w:rsidRDefault="003B06D5">
      <w:pPr>
        <w:spacing w:after="0" w:line="240" w:lineRule="auto"/>
      </w:pPr>
      <w:r>
        <w:separator/>
      </w:r>
    </w:p>
  </w:footnote>
  <w:footnote w:type="continuationSeparator" w:id="0">
    <w:p w14:paraId="2CF603A7" w14:textId="77777777" w:rsidR="003B06D5" w:rsidRDefault="003B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6BF5" w14:textId="77777777" w:rsidR="00825A7F" w:rsidRDefault="00825A7F">
    <w:pPr>
      <w:pStyle w:val="Header"/>
    </w:pPr>
    <w:r>
      <w:rPr>
        <w:noProof/>
        <w:color w:val="auto"/>
        <w:lang w:val="en-GB" w:eastAsia="en-GB" w:bidi="ml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16A7" wp14:editId="1E21D9C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02695D0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5411A"/>
    <w:multiLevelType w:val="multilevel"/>
    <w:tmpl w:val="9900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A00EE"/>
    <w:multiLevelType w:val="hybridMultilevel"/>
    <w:tmpl w:val="C69AB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064A8"/>
    <w:multiLevelType w:val="multilevel"/>
    <w:tmpl w:val="B1FA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66016"/>
    <w:multiLevelType w:val="multilevel"/>
    <w:tmpl w:val="EDE4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215F"/>
    <w:multiLevelType w:val="multilevel"/>
    <w:tmpl w:val="E4D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E4D9B"/>
    <w:multiLevelType w:val="hybridMultilevel"/>
    <w:tmpl w:val="FD72AA3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A4A4C5F"/>
    <w:multiLevelType w:val="multilevel"/>
    <w:tmpl w:val="494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53B15"/>
    <w:multiLevelType w:val="hybridMultilevel"/>
    <w:tmpl w:val="33A24046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5EC86F76"/>
    <w:multiLevelType w:val="hybridMultilevel"/>
    <w:tmpl w:val="449C8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B66459"/>
    <w:multiLevelType w:val="hybridMultilevel"/>
    <w:tmpl w:val="BDE0C73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495E"/>
    <w:rsid w:val="0001626D"/>
    <w:rsid w:val="00035454"/>
    <w:rsid w:val="000A1F41"/>
    <w:rsid w:val="000A6624"/>
    <w:rsid w:val="001C3C92"/>
    <w:rsid w:val="002326C8"/>
    <w:rsid w:val="002569B5"/>
    <w:rsid w:val="002E0B9C"/>
    <w:rsid w:val="002E6287"/>
    <w:rsid w:val="002F36F0"/>
    <w:rsid w:val="00303AE1"/>
    <w:rsid w:val="00385963"/>
    <w:rsid w:val="003949BD"/>
    <w:rsid w:val="003A0B6C"/>
    <w:rsid w:val="003B06D5"/>
    <w:rsid w:val="003D1C47"/>
    <w:rsid w:val="004D61A7"/>
    <w:rsid w:val="00524B92"/>
    <w:rsid w:val="0053630E"/>
    <w:rsid w:val="0055223C"/>
    <w:rsid w:val="00560F76"/>
    <w:rsid w:val="0057184E"/>
    <w:rsid w:val="00591FFE"/>
    <w:rsid w:val="00592388"/>
    <w:rsid w:val="005B276F"/>
    <w:rsid w:val="0065611C"/>
    <w:rsid w:val="006879AA"/>
    <w:rsid w:val="006B7784"/>
    <w:rsid w:val="006F16F0"/>
    <w:rsid w:val="007520BE"/>
    <w:rsid w:val="00754ABC"/>
    <w:rsid w:val="00825A7F"/>
    <w:rsid w:val="00870CE7"/>
    <w:rsid w:val="00876A21"/>
    <w:rsid w:val="0094030A"/>
    <w:rsid w:val="009C5C4B"/>
    <w:rsid w:val="009E09D7"/>
    <w:rsid w:val="00A135B1"/>
    <w:rsid w:val="00A448C1"/>
    <w:rsid w:val="00A57CE9"/>
    <w:rsid w:val="00A83459"/>
    <w:rsid w:val="00A92278"/>
    <w:rsid w:val="00AA7AA0"/>
    <w:rsid w:val="00AB4981"/>
    <w:rsid w:val="00AE54A7"/>
    <w:rsid w:val="00AE6A4C"/>
    <w:rsid w:val="00B044FE"/>
    <w:rsid w:val="00B43495"/>
    <w:rsid w:val="00B70211"/>
    <w:rsid w:val="00BA5423"/>
    <w:rsid w:val="00BE2C28"/>
    <w:rsid w:val="00C737EE"/>
    <w:rsid w:val="00C84D21"/>
    <w:rsid w:val="00CA6B4F"/>
    <w:rsid w:val="00CB2111"/>
    <w:rsid w:val="00D0550B"/>
    <w:rsid w:val="00D3279A"/>
    <w:rsid w:val="00DA4A43"/>
    <w:rsid w:val="00DA5BEB"/>
    <w:rsid w:val="00DB6BCD"/>
    <w:rsid w:val="00DE395C"/>
    <w:rsid w:val="00DF148E"/>
    <w:rsid w:val="00E1251D"/>
    <w:rsid w:val="00E2411A"/>
    <w:rsid w:val="00E37225"/>
    <w:rsid w:val="00E51439"/>
    <w:rsid w:val="00E6492A"/>
    <w:rsid w:val="00EB1495"/>
    <w:rsid w:val="00EF36A5"/>
    <w:rsid w:val="00F06B9C"/>
    <w:rsid w:val="00F118B6"/>
    <w:rsid w:val="00F75C8D"/>
    <w:rsid w:val="00F8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2B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879AA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val="en-IN" w:eastAsia="en-US"/>
    </w:rPr>
  </w:style>
  <w:style w:type="character" w:styleId="Strong">
    <w:name w:val="Strong"/>
    <w:basedOn w:val="DefaultParagraphFont"/>
    <w:uiPriority w:val="22"/>
    <w:qFormat/>
    <w:rsid w:val="003A0B6C"/>
    <w:rPr>
      <w:b/>
      <w:bCs/>
    </w:rPr>
  </w:style>
  <w:style w:type="character" w:customStyle="1" w:styleId="norm">
    <w:name w:val="norm"/>
    <w:basedOn w:val="DefaultParagraphFont"/>
    <w:rsid w:val="00A135B1"/>
  </w:style>
  <w:style w:type="character" w:styleId="Hyperlink">
    <w:name w:val="Hyperlink"/>
    <w:basedOn w:val="DefaultParagraphFont"/>
    <w:uiPriority w:val="99"/>
    <w:semiHidden/>
    <w:unhideWhenUsed/>
    <w:rsid w:val="00A13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vma.org/public/PetCare/Pages/vaccinations.aspx" TargetMode="External"/><Relationship Id="rId18" Type="http://schemas.openxmlformats.org/officeDocument/2006/relationships/hyperlink" Target="https://www.avma.org/public/PetCare/Pages/externalparasites.asp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avma.org/public/PetCare/Pages/wellness-exams.aspx" TargetMode="External"/><Relationship Id="rId17" Type="http://schemas.openxmlformats.org/officeDocument/2006/relationships/hyperlink" Target="https://www.avma.org/public/Health/Pages/rabies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vma.org/public/PetCare/Pages/feline-panleukopenia.aspx" TargetMode="External"/><Relationship Id="rId20" Type="http://schemas.openxmlformats.org/officeDocument/2006/relationships/hyperlink" Target="https://www.avma.org/public/PetCare/Pages/spay-neuter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vma.org/public/PetCare/Pages/Walking-with-Your-Pet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vma.org/public/PetCare/Pages/canine-parvovirus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vma.org/public/PetCare/Pages/yourpetshealthyweight.aspx" TargetMode="External"/><Relationship Id="rId19" Type="http://schemas.openxmlformats.org/officeDocument/2006/relationships/hyperlink" Target="https://www.avma.org/public/PetCare/Pages/Heartworm-Disease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vma.org/public/PetCare/Pages/Canine-Distemper.aspx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agenda.dotx</Template>
  <TotalTime>0</TotalTime>
  <Pages>8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2019-02-01T09:22:00Z</dcterms:created>
  <dcterms:modified xsi:type="dcterms:W3CDTF">2019-02-04T18:04:00Z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